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C7761D">
                                <w:pPr>
                                  <w:pStyle w:val="Subttulo1"/>
                                </w:pPr>
                                <w:proofErr w:type="spellStart"/>
                                <w:r>
                                  <w:t>M_OpFlix_Cleís</w:t>
                                </w:r>
                                <w:proofErr w:type="spellEnd"/>
                                <w:r>
                                  <w:t xml:space="preserve"> Aurora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C7761D">
                          <w:pPr>
                            <w:pStyle w:val="Subttulo1"/>
                          </w:pPr>
                          <w:proofErr w:type="spellStart"/>
                          <w:r>
                            <w:t>M_OpFlix_Cleís</w:t>
                          </w:r>
                          <w:proofErr w:type="spellEnd"/>
                          <w:r>
                            <w:t xml:space="preserve"> Aurora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A297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A297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EC727F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16230634" w:history="1">
                <w:r w:rsidR="00EC727F" w:rsidRPr="003520FD">
                  <w:rPr>
                    <w:rStyle w:val="Hyperlink"/>
                    <w:noProof/>
                  </w:rPr>
                  <w:t>Resumo</w:t>
                </w:r>
                <w:r w:rsidR="00EC727F">
                  <w:rPr>
                    <w:noProof/>
                    <w:webHidden/>
                  </w:rPr>
                  <w:tab/>
                </w:r>
                <w:r w:rsidR="00EC727F">
                  <w:rPr>
                    <w:noProof/>
                    <w:webHidden/>
                  </w:rPr>
                  <w:fldChar w:fldCharType="begin"/>
                </w:r>
                <w:r w:rsidR="00EC727F">
                  <w:rPr>
                    <w:noProof/>
                    <w:webHidden/>
                  </w:rPr>
                  <w:instrText xml:space="preserve"> PAGEREF _Toc16230634 \h </w:instrText>
                </w:r>
                <w:r w:rsidR="00EC727F">
                  <w:rPr>
                    <w:noProof/>
                    <w:webHidden/>
                  </w:rPr>
                </w:r>
                <w:r w:rsidR="00EC727F">
                  <w:rPr>
                    <w:noProof/>
                    <w:webHidden/>
                  </w:rPr>
                  <w:fldChar w:fldCharType="separate"/>
                </w:r>
                <w:r w:rsidR="00EC727F">
                  <w:rPr>
                    <w:noProof/>
                    <w:webHidden/>
                  </w:rPr>
                  <w:t>2</w:t>
                </w:r>
                <w:r w:rsidR="00EC727F">
                  <w:rPr>
                    <w:noProof/>
                    <w:webHidden/>
                  </w:rPr>
                  <w:fldChar w:fldCharType="end"/>
                </w:r>
              </w:hyperlink>
            </w:p>
            <w:p w:rsidR="00EC727F" w:rsidRDefault="003A29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230635" w:history="1">
                <w:r w:rsidR="00EC727F" w:rsidRPr="003520FD">
                  <w:rPr>
                    <w:rStyle w:val="Hyperlink"/>
                    <w:noProof/>
                  </w:rPr>
                  <w:t>Objetivos</w:t>
                </w:r>
              </w:hyperlink>
            </w:p>
            <w:p w:rsidR="00EC727F" w:rsidRDefault="003A297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6230636" w:history="1">
                <w:r w:rsidR="00EC727F" w:rsidRPr="003520FD">
                  <w:rPr>
                    <w:rStyle w:val="Hyperlink"/>
                    <w:noProof/>
                  </w:rPr>
                  <w:t>Descrição do projeto</w:t>
                </w:r>
                <w:r w:rsidR="00EC727F">
                  <w:rPr>
                    <w:noProof/>
                    <w:webHidden/>
                  </w:rPr>
                  <w:tab/>
                </w:r>
                <w:r w:rsidR="00EC727F">
                  <w:rPr>
                    <w:noProof/>
                    <w:webHidden/>
                  </w:rPr>
                  <w:fldChar w:fldCharType="begin"/>
                </w:r>
                <w:r w:rsidR="00EC727F">
                  <w:rPr>
                    <w:noProof/>
                    <w:webHidden/>
                  </w:rPr>
                  <w:instrText xml:space="preserve"> PAGEREF _Toc16230636 \h </w:instrText>
                </w:r>
                <w:r w:rsidR="00EC727F">
                  <w:rPr>
                    <w:noProof/>
                    <w:webHidden/>
                  </w:rPr>
                </w:r>
                <w:r w:rsidR="00EC727F">
                  <w:rPr>
                    <w:noProof/>
                    <w:webHidden/>
                  </w:rPr>
                  <w:fldChar w:fldCharType="separate"/>
                </w:r>
                <w:r w:rsidR="00EC727F">
                  <w:rPr>
                    <w:noProof/>
                    <w:webHidden/>
                  </w:rPr>
                  <w:t>2</w:t>
                </w:r>
                <w:r w:rsidR="00EC727F">
                  <w:rPr>
                    <w:noProof/>
                    <w:webHidden/>
                  </w:rPr>
                  <w:fldChar w:fldCharType="end"/>
                </w:r>
              </w:hyperlink>
            </w:p>
            <w:p w:rsidR="00EC727F" w:rsidRDefault="003A297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6230637" w:history="1">
                <w:r w:rsidR="00EC727F" w:rsidRPr="003520FD">
                  <w:rPr>
                    <w:rStyle w:val="Hyperlink"/>
                    <w:noProof/>
                  </w:rPr>
                  <w:t>Modelagem de Software</w:t>
                </w:r>
                <w:r w:rsidR="00EC727F">
                  <w:rPr>
                    <w:noProof/>
                    <w:webHidden/>
                  </w:rPr>
                  <w:tab/>
                </w:r>
                <w:r w:rsidR="00EC727F">
                  <w:rPr>
                    <w:noProof/>
                    <w:webHidden/>
                  </w:rPr>
                  <w:fldChar w:fldCharType="begin"/>
                </w:r>
                <w:r w:rsidR="00EC727F">
                  <w:rPr>
                    <w:noProof/>
                    <w:webHidden/>
                  </w:rPr>
                  <w:instrText xml:space="preserve"> PAGEREF _Toc16230637 \h </w:instrText>
                </w:r>
                <w:r w:rsidR="00EC727F">
                  <w:rPr>
                    <w:noProof/>
                    <w:webHidden/>
                  </w:rPr>
                </w:r>
                <w:r w:rsidR="00EC727F">
                  <w:rPr>
                    <w:noProof/>
                    <w:webHidden/>
                  </w:rPr>
                  <w:fldChar w:fldCharType="separate"/>
                </w:r>
                <w:r w:rsidR="00EC727F">
                  <w:rPr>
                    <w:noProof/>
                    <w:webHidden/>
                  </w:rPr>
                  <w:t>5</w:t>
                </w:r>
                <w:r w:rsidR="00EC727F">
                  <w:rPr>
                    <w:noProof/>
                    <w:webHidden/>
                  </w:rPr>
                  <w:fldChar w:fldCharType="end"/>
                </w:r>
              </w:hyperlink>
            </w:p>
            <w:p w:rsidR="00EC727F" w:rsidRDefault="003A29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230638" w:history="1">
                <w:r w:rsidR="00EC727F" w:rsidRPr="003520FD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EC727F" w:rsidRDefault="003A29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230639" w:history="1">
                <w:r w:rsidR="00EC727F" w:rsidRPr="003520FD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EC727F" w:rsidRDefault="003A29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230640" w:history="1">
                <w:r w:rsidR="00EC727F" w:rsidRPr="003520FD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EC727F" w:rsidRDefault="003A297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230641" w:history="1">
                <w:r w:rsidR="00EC727F" w:rsidRPr="003520FD">
                  <w:rPr>
                    <w:rStyle w:val="Hyperlink"/>
                    <w:noProof/>
                  </w:rPr>
                  <w:t>Cronograma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16230634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16230635"/>
      <w:r>
        <w:t>Objetivos</w:t>
      </w:r>
      <w:bookmarkEnd w:id="1"/>
    </w:p>
    <w:p w:rsidR="00DA19B6" w:rsidRDefault="00661ABB">
      <w:r>
        <w:t>Este documento tem como objetivo demonstrar todas as funcionalidades da plataforma</w:t>
      </w:r>
      <w:r w:rsidR="00C7761D">
        <w:t xml:space="preserve"> </w:t>
      </w:r>
      <w:proofErr w:type="spellStart"/>
      <w:r w:rsidR="00C7761D">
        <w:t>OPFlix</w:t>
      </w:r>
      <w:proofErr w:type="spellEnd"/>
      <w:r>
        <w:t xml:space="preserve">, que visa demonstrar os </w:t>
      </w:r>
      <w:r w:rsidR="00C7761D">
        <w:t>Lançamentos dos filmes ou séries em seus meios</w:t>
      </w:r>
      <w:r>
        <w:t>.</w:t>
      </w:r>
    </w:p>
    <w:p w:rsidR="004A0592" w:rsidRDefault="004A0592"/>
    <w:p w:rsidR="00DA19B6" w:rsidRDefault="0001427C">
      <w:pPr>
        <w:pStyle w:val="cabealho1"/>
      </w:pPr>
      <w:bookmarkStart w:id="2" w:name="_Toc16230636"/>
      <w:r>
        <w:t xml:space="preserve">Descrição do </w:t>
      </w:r>
      <w:r w:rsidR="00952E23">
        <w:t>projeto</w:t>
      </w:r>
      <w:bookmarkEnd w:id="2"/>
    </w:p>
    <w:p w:rsidR="00C7761D" w:rsidRDefault="00C7761D" w:rsidP="00BF1756">
      <w:pPr>
        <w:jc w:val="both"/>
      </w:pPr>
      <w:r w:rsidRPr="00094AF2">
        <w:t xml:space="preserve">Uma nova </w:t>
      </w:r>
      <w:r>
        <w:t xml:space="preserve">companhia no ramo cinematográfico chamada </w:t>
      </w:r>
      <w:proofErr w:type="spellStart"/>
      <w:r>
        <w:t>OpFlix</w:t>
      </w:r>
      <w:proofErr w:type="spellEnd"/>
      <w:r>
        <w:t>, empresa de pequeno porte que atua no ramo de filmes e séries deseja realizar a divulgação de novos lançamentos</w:t>
      </w:r>
      <w:r w:rsidR="00BF1756">
        <w:t xml:space="preserve"> desses entretenimentos</w:t>
      </w:r>
      <w:r>
        <w:t xml:space="preserve"> por ano</w:t>
      </w:r>
      <w:r w:rsidR="00BF1756">
        <w:t xml:space="preserve"> por meio</w:t>
      </w:r>
      <w:r>
        <w:t xml:space="preserve"> de um aplicativo mobile.</w:t>
      </w:r>
    </w:p>
    <w:p w:rsidR="00BF1756" w:rsidRPr="00094AF2" w:rsidRDefault="00BF1756" w:rsidP="00BF1756">
      <w:pPr>
        <w:pStyle w:val="cabealho1"/>
      </w:pPr>
      <w:r>
        <w:t>Objetivo</w:t>
      </w:r>
    </w:p>
    <w:p w:rsidR="00C7761D" w:rsidRDefault="00BF1756" w:rsidP="00C7761D">
      <w:pPr>
        <w:jc w:val="both"/>
      </w:pPr>
      <w:r>
        <w:t>D</w:t>
      </w:r>
      <w:r w:rsidR="00C7761D">
        <w:t>esenvolver um sistema web/mobile integrado onde seja possível realizar a gestão de todos os lançamentos de maneira integrada e otimizada</w:t>
      </w:r>
      <w:r>
        <w:t xml:space="preserve"> com </w:t>
      </w:r>
      <w:r w:rsidR="00C7761D">
        <w:t>os seguintes requisitos:</w:t>
      </w:r>
    </w:p>
    <w:p w:rsidR="00C7761D" w:rsidRDefault="00C7761D" w:rsidP="00C7761D">
      <w:pPr>
        <w:pStyle w:val="Ttulo2"/>
      </w:pPr>
      <w:r>
        <w:t>Sistema Web</w:t>
      </w:r>
      <w:bookmarkStart w:id="3" w:name="_GoBack"/>
      <w:bookmarkEnd w:id="3"/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Perfis de usuário: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>
        <w:rPr>
          <w:b/>
        </w:rPr>
        <w:t>Cliente</w:t>
      </w:r>
      <w:r>
        <w:t>: Clientes da empresa;</w:t>
      </w:r>
    </w:p>
    <w:p w:rsidR="00C7761D" w:rsidRPr="00EC1C40" w:rsidRDefault="00C7761D" w:rsidP="00C7761D">
      <w:pPr>
        <w:pStyle w:val="Ttulo3"/>
        <w:rPr>
          <w:color w:val="0070C0"/>
        </w:rPr>
      </w:pPr>
      <w:r w:rsidRPr="00EC1C40">
        <w:rPr>
          <w:color w:val="0070C0"/>
        </w:rPr>
        <w:t>Funcionalidades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cliente)</w:t>
      </w:r>
      <w:r>
        <w:t>;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>O administrador poderá cadastrar categorias (contendo nome);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>O administrador poderá cadastrar o lançamento de um filme/série (contendo título, uma pequena sinopse, a categoria vinculada ~poderá ter somente uma vinculada~, tempo de duração, e se é filme ou série e a data do primeiro lançamento daquele item);</w:t>
      </w:r>
    </w:p>
    <w:p w:rsidR="00C7761D" w:rsidRDefault="00C7761D" w:rsidP="00C7761D">
      <w:pPr>
        <w:pStyle w:val="PargrafodaLista"/>
        <w:numPr>
          <w:ilvl w:val="0"/>
          <w:numId w:val="9"/>
        </w:numPr>
      </w:pPr>
      <w:r>
        <w:t>O cliente poderá visualizar todos os lançamentos publicados;</w:t>
      </w:r>
    </w:p>
    <w:p w:rsidR="00C7761D" w:rsidRDefault="00C7761D" w:rsidP="00C7761D">
      <w:pPr>
        <w:pStyle w:val="Ttulo2"/>
      </w:pPr>
      <w:r>
        <w:t>Sistema mobile</w:t>
      </w:r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Perfis de usuário: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:rsidR="00C7761D" w:rsidRDefault="00C7761D" w:rsidP="00C7761D">
      <w:pPr>
        <w:pStyle w:val="PargrafodaLista"/>
        <w:numPr>
          <w:ilvl w:val="0"/>
          <w:numId w:val="8"/>
        </w:numPr>
      </w:pPr>
      <w:r>
        <w:rPr>
          <w:b/>
        </w:rPr>
        <w:t>Cliente</w:t>
      </w:r>
      <w:r>
        <w:t>: Clientes da empresa;</w:t>
      </w:r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Funcionalidades</w:t>
      </w:r>
    </w:p>
    <w:p w:rsidR="00C7761D" w:rsidRDefault="00C7761D" w:rsidP="00C7761D">
      <w:pPr>
        <w:pStyle w:val="PargrafodaLista"/>
        <w:numPr>
          <w:ilvl w:val="0"/>
          <w:numId w:val="10"/>
        </w:numPr>
      </w:pPr>
      <w:r>
        <w:t>O cliente poderá visualizar todos os lançamentos;</w:t>
      </w:r>
    </w:p>
    <w:p w:rsidR="00C7761D" w:rsidRDefault="00C7761D" w:rsidP="00C7761D">
      <w:pPr>
        <w:pStyle w:val="PargrafodaLista"/>
        <w:numPr>
          <w:ilvl w:val="0"/>
          <w:numId w:val="10"/>
        </w:numPr>
      </w:pPr>
      <w:r>
        <w:t>O cliente poderá realizar a ordenação por data de lançamento e/ou categoria;</w:t>
      </w:r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Itens Extras (Web)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administrador poderá alterar categorias;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administrador poderá alterar os lançamentos;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 xml:space="preserve">O administrador poderá cadastrar plataformas (Netflix, Cinema, </w:t>
      </w:r>
      <w:proofErr w:type="spellStart"/>
      <w:r>
        <w:t>Amazon</w:t>
      </w:r>
      <w:proofErr w:type="spellEnd"/>
      <w:r>
        <w:t>);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>O administrador poderá indicar em qual plataforma será feito o lançamento de determinado item – um lançamento tem somente uma plataforma vinculada;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lastRenderedPageBreak/>
        <w:t>O cliente poderá selecionar somente por mês de lançamento;</w:t>
      </w:r>
    </w:p>
    <w:p w:rsidR="00C7761D" w:rsidRDefault="00C7761D" w:rsidP="00C7761D">
      <w:pPr>
        <w:pStyle w:val="PargrafodaLista"/>
        <w:numPr>
          <w:ilvl w:val="0"/>
          <w:numId w:val="11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:rsidR="00C7761D" w:rsidRPr="00BF1756" w:rsidRDefault="00C7761D" w:rsidP="00C7761D">
      <w:pPr>
        <w:pStyle w:val="Ttulo3"/>
        <w:rPr>
          <w:color w:val="0070C0"/>
        </w:rPr>
      </w:pPr>
      <w:r w:rsidRPr="00BF1756">
        <w:rPr>
          <w:color w:val="0070C0"/>
        </w:rPr>
        <w:t>Itens Extras (Mobile)</w:t>
      </w:r>
    </w:p>
    <w:p w:rsidR="00C7761D" w:rsidRDefault="00C7761D" w:rsidP="00C7761D">
      <w:pPr>
        <w:pStyle w:val="PargrafodaLista"/>
        <w:numPr>
          <w:ilvl w:val="0"/>
          <w:numId w:val="12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:rsidR="00C7761D" w:rsidRDefault="00C7761D" w:rsidP="00C7761D">
      <w:pPr>
        <w:pStyle w:val="PargrafodaLista"/>
        <w:numPr>
          <w:ilvl w:val="0"/>
          <w:numId w:val="12"/>
        </w:numPr>
      </w:pPr>
      <w:r>
        <w:t>Os usuários poderão filtrar por plataforma/mídia/gênero;</w:t>
      </w:r>
    </w:p>
    <w:p w:rsidR="00C7761D" w:rsidRDefault="00C7761D" w:rsidP="00C7761D"/>
    <w:p w:rsidR="00DA19B6" w:rsidRDefault="00C92BD1">
      <w:pPr>
        <w:pStyle w:val="cabealho1"/>
      </w:pPr>
      <w:bookmarkStart w:id="4" w:name="_Toc16230637"/>
      <w:r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183625" w:rsidP="00183625">
      <w:pPr>
        <w:tabs>
          <w:tab w:val="left" w:pos="6630"/>
        </w:tabs>
      </w:pPr>
      <w:r>
        <w:tab/>
      </w:r>
    </w:p>
    <w:p w:rsidR="00DA19B6" w:rsidRDefault="00C92BD1">
      <w:pPr>
        <w:pStyle w:val="cabealho2"/>
      </w:pPr>
      <w:bookmarkStart w:id="5" w:name="_Toc16230638"/>
      <w:r>
        <w:t>Modelo Lógico</w:t>
      </w:r>
      <w:bookmarkEnd w:id="5"/>
    </w:p>
    <w:p w:rsidR="00DA19B6" w:rsidRDefault="00116440">
      <w:r>
        <w:t>É o modelo</w:t>
      </w:r>
      <w:r w:rsidR="00C240AD">
        <w:t xml:space="preserve"> que descreve como os dados serão armazenados no banco de dados e descreve o relacionamento entre as entidades</w:t>
      </w:r>
      <w:r>
        <w:t>.</w:t>
      </w:r>
    </w:p>
    <w:p w:rsidR="00183625" w:rsidRDefault="00183625"/>
    <w:p w:rsidR="008346AB" w:rsidRDefault="000C7E41" w:rsidP="00520524">
      <w:pPr>
        <w:jc w:val="center"/>
      </w:pPr>
      <w:r>
        <w:rPr>
          <w:noProof/>
        </w:rPr>
        <w:drawing>
          <wp:inline distT="0" distB="0" distL="0" distR="0" wp14:anchorId="29EFD391" wp14:editId="1BF62597">
            <wp:extent cx="3609975" cy="3133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282" t="7179" r="19741" b="5352"/>
                    <a:stretch/>
                  </pic:blipFill>
                  <pic:spPr bwMode="auto">
                    <a:xfrm>
                      <a:off x="0" y="0"/>
                      <a:ext cx="360997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BA9" w:rsidRDefault="00C24BA9"/>
    <w:p w:rsidR="00DA19B6" w:rsidRDefault="00C92BD1" w:rsidP="008A7F37">
      <w:pPr>
        <w:pStyle w:val="cabealho2"/>
      </w:pPr>
      <w:bookmarkStart w:id="6" w:name="_Toc16230639"/>
      <w:r>
        <w:t>Modelo Físico</w:t>
      </w:r>
      <w:bookmarkEnd w:id="6"/>
    </w:p>
    <w:p w:rsidR="008A7F37" w:rsidRDefault="00116440" w:rsidP="008A7F37">
      <w:r>
        <w:t xml:space="preserve">O Modelo físico </w:t>
      </w:r>
      <w:r w:rsidR="00861007">
        <w:t>descreve como os dados serão apresentados no Banco de Dados</w:t>
      </w:r>
      <w:r w:rsidR="00C245C3">
        <w:t>.</w:t>
      </w:r>
    </w:p>
    <w:p w:rsidR="008346AB" w:rsidRDefault="0033743E" w:rsidP="008346AB">
      <w:pPr>
        <w:jc w:val="center"/>
      </w:pPr>
      <w:r>
        <w:rPr>
          <w:noProof/>
        </w:rPr>
        <w:lastRenderedPageBreak/>
        <w:drawing>
          <wp:inline distT="0" distB="0" distL="0" distR="0" wp14:anchorId="3F3748DC" wp14:editId="47231822">
            <wp:extent cx="5079813" cy="28098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964" t="13027" r="11432" b="19177"/>
                    <a:stretch/>
                  </pic:blipFill>
                  <pic:spPr bwMode="auto">
                    <a:xfrm>
                      <a:off x="0" y="0"/>
                      <a:ext cx="5093644" cy="2817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038" w:rsidRDefault="004F1038" w:rsidP="008346AB">
      <w:pPr>
        <w:jc w:val="center"/>
      </w:pPr>
      <w:r>
        <w:rPr>
          <w:noProof/>
        </w:rPr>
        <w:drawing>
          <wp:inline distT="0" distB="0" distL="0" distR="0" wp14:anchorId="7A385A8F" wp14:editId="51062AD3">
            <wp:extent cx="5440720" cy="1237615"/>
            <wp:effectExtent l="0" t="0" r="762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263" t="45197" r="11765" b="27153"/>
                    <a:stretch/>
                  </pic:blipFill>
                  <pic:spPr bwMode="auto">
                    <a:xfrm>
                      <a:off x="0" y="0"/>
                      <a:ext cx="5457346" cy="1241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1AE" w:rsidRDefault="007571AE" w:rsidP="008346AB">
      <w:pPr>
        <w:jc w:val="center"/>
      </w:pPr>
    </w:p>
    <w:p w:rsidR="00C92BD1" w:rsidRDefault="00C92BD1" w:rsidP="008A7F37">
      <w:pPr>
        <w:pStyle w:val="cabealho2"/>
      </w:pPr>
      <w:bookmarkStart w:id="7" w:name="_Toc16230640"/>
      <w:r>
        <w:t>Modelo Conceitual</w:t>
      </w:r>
      <w:bookmarkEnd w:id="7"/>
    </w:p>
    <w:p w:rsidR="003E1961" w:rsidRDefault="00845E37" w:rsidP="008A7F37">
      <w:r>
        <w:t>O Modelo Conceitual é</w:t>
      </w:r>
      <w:r w:rsidR="003E1961">
        <w:t xml:space="preserve"> um modelo de alto nível de abstração, a partir dos requisitos do sistema</w:t>
      </w:r>
      <w:r>
        <w:t>.</w:t>
      </w:r>
    </w:p>
    <w:p w:rsidR="007571AE" w:rsidRDefault="00E048FD" w:rsidP="000C4EB9">
      <w:pPr>
        <w:jc w:val="center"/>
      </w:pPr>
      <w:r>
        <w:rPr>
          <w:noProof/>
        </w:rPr>
        <w:drawing>
          <wp:inline distT="0" distB="0" distL="0" distR="0" wp14:anchorId="4A7BF667" wp14:editId="45F2FED7">
            <wp:extent cx="5309154" cy="315277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938" t="7179" r="19741" b="36458"/>
                    <a:stretch/>
                  </pic:blipFill>
                  <pic:spPr bwMode="auto">
                    <a:xfrm>
                      <a:off x="0" y="0"/>
                      <a:ext cx="5326116" cy="316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988" w:rsidRDefault="00B81988" w:rsidP="008A7F37"/>
    <w:p w:rsidR="008346AB" w:rsidRDefault="008346AB">
      <w:pPr>
        <w:sectPr w:rsidR="008346AB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BF1756" w:rsidRPr="00094AF2" w:rsidRDefault="00BF1756" w:rsidP="00BF1756">
      <w:pPr>
        <w:pStyle w:val="cabealho1"/>
      </w:pPr>
      <w:r>
        <w:lastRenderedPageBreak/>
        <w:t>Cronograma</w:t>
      </w:r>
    </w:p>
    <w:p w:rsidR="00F85184" w:rsidRDefault="00BF1756" w:rsidP="00F85184">
      <w:r>
        <w:t>Todas as atividades são colocadas em um quadro, encontrado no link abaixo:</w:t>
      </w:r>
    </w:p>
    <w:p w:rsidR="00F85184" w:rsidRDefault="00F85184" w:rsidP="00BF1756">
      <w:pPr>
        <w:jc w:val="center"/>
      </w:pPr>
      <w:proofErr w:type="spellStart"/>
      <w:r>
        <w:t>Trello</w:t>
      </w:r>
      <w:proofErr w:type="spellEnd"/>
      <w:r>
        <w:t xml:space="preserve">: </w:t>
      </w:r>
      <w:hyperlink r:id="rId16" w:history="1">
        <w:r w:rsidRPr="00DC4C55">
          <w:rPr>
            <w:rStyle w:val="Hyperlink"/>
          </w:rPr>
          <w:t>https://trello.com/b/jlC4cKuK</w:t>
        </w:r>
      </w:hyperlink>
    </w:p>
    <w:p w:rsidR="00BF1756" w:rsidRDefault="00BF1756" w:rsidP="00F85184"/>
    <w:p w:rsidR="00BF1756" w:rsidRPr="00094AF2" w:rsidRDefault="00BF1756" w:rsidP="00BF1756">
      <w:pPr>
        <w:pStyle w:val="cabealho1"/>
      </w:pPr>
      <w:r>
        <w:t>Acesso aos arquivos</w:t>
      </w:r>
    </w:p>
    <w:p w:rsidR="00BF1756" w:rsidRDefault="00BF1756" w:rsidP="00F85184">
      <w:r>
        <w:t>Os arquivos estão disponíveis para visualização através do link:</w:t>
      </w:r>
    </w:p>
    <w:p w:rsidR="00F85184" w:rsidRDefault="00F85184" w:rsidP="00BF1756">
      <w:pPr>
        <w:jc w:val="center"/>
        <w:rPr>
          <w:rStyle w:val="Hyperlink"/>
        </w:rPr>
      </w:pPr>
      <w:r>
        <w:t xml:space="preserve">GitHub: </w:t>
      </w:r>
      <w:hyperlink r:id="rId17" w:history="1">
        <w:r>
          <w:rPr>
            <w:rStyle w:val="Hyperlink"/>
          </w:rPr>
          <w:t>https://github.com/CleAurora/2s2019-sprint-1-bd-</w:t>
        </w:r>
      </w:hyperlink>
    </w:p>
    <w:p w:rsidR="00BF1756" w:rsidRDefault="00BF1756" w:rsidP="00F85184">
      <w:pPr>
        <w:rPr>
          <w:rStyle w:val="Hyperlink"/>
          <w:u w:val="none"/>
        </w:rPr>
      </w:pPr>
      <w:proofErr w:type="gramStart"/>
      <w:r>
        <w:rPr>
          <w:rStyle w:val="Hyperlink"/>
          <w:u w:val="none"/>
        </w:rPr>
        <w:t>Os diagramas do banco de dados tem</w:t>
      </w:r>
      <w:proofErr w:type="gramEnd"/>
      <w:r>
        <w:rPr>
          <w:rStyle w:val="Hyperlink"/>
          <w:u w:val="none"/>
        </w:rPr>
        <w:t xml:space="preserve"> sua descrição no nome. Para verificar a criação do banco de dados, deve-se utilizar o SQL Server, e abrir os programas conforme a ordem: </w:t>
      </w:r>
    </w:p>
    <w:p w:rsidR="00497911" w:rsidRDefault="00497911" w:rsidP="00497911">
      <w:pPr>
        <w:pStyle w:val="PargrafodaLista"/>
        <w:numPr>
          <w:ilvl w:val="0"/>
          <w:numId w:val="13"/>
        </w:numPr>
      </w:pPr>
      <w:r>
        <w:t>M_01_</w:t>
      </w:r>
      <w:r>
        <w:t>Cleis</w:t>
      </w:r>
      <w:r>
        <w:t xml:space="preserve">_DDL.sql </w:t>
      </w:r>
    </w:p>
    <w:p w:rsidR="00497911" w:rsidRDefault="00497911" w:rsidP="00497911">
      <w:pPr>
        <w:pStyle w:val="PargrafodaLista"/>
        <w:numPr>
          <w:ilvl w:val="0"/>
          <w:numId w:val="13"/>
        </w:numPr>
      </w:pPr>
      <w:r>
        <w:t>M_02_</w:t>
      </w:r>
      <w:r>
        <w:t>Cleis</w:t>
      </w:r>
      <w:r>
        <w:t>_DML.</w:t>
      </w:r>
    </w:p>
    <w:p w:rsidR="00497911" w:rsidRPr="00497911" w:rsidRDefault="00497911" w:rsidP="00497911">
      <w:pPr>
        <w:pStyle w:val="PargrafodaLista"/>
        <w:numPr>
          <w:ilvl w:val="0"/>
          <w:numId w:val="13"/>
        </w:numPr>
        <w:rPr>
          <w:color w:val="4C483D" w:themeColor="hyperlink"/>
          <w:u w:val="single"/>
        </w:rPr>
      </w:pPr>
      <w:r>
        <w:t>M_03_</w:t>
      </w:r>
      <w:r>
        <w:t>Cleis</w:t>
      </w:r>
      <w:r>
        <w:t>_DQL.sql</w:t>
      </w:r>
    </w:p>
    <w:p w:rsidR="00497911" w:rsidRPr="00497911" w:rsidRDefault="00497911" w:rsidP="00497911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Observe os comentários (em verde) e siga as </w:t>
      </w:r>
      <w:proofErr w:type="spellStart"/>
      <w:r>
        <w:rPr>
          <w:rStyle w:val="Hyperlink"/>
          <w:u w:val="none"/>
        </w:rPr>
        <w:t>as</w:t>
      </w:r>
      <w:proofErr w:type="spellEnd"/>
      <w:r>
        <w:rPr>
          <w:rStyle w:val="Hyperlink"/>
          <w:u w:val="none"/>
        </w:rPr>
        <w:t xml:space="preserve"> instruções conforme escrito. Para cada comando acontecer, é necessário </w:t>
      </w:r>
      <w:proofErr w:type="gramStart"/>
      <w:r>
        <w:rPr>
          <w:rStyle w:val="Hyperlink"/>
          <w:u w:val="none"/>
        </w:rPr>
        <w:t>a</w:t>
      </w:r>
      <w:proofErr w:type="gramEnd"/>
      <w:r>
        <w:rPr>
          <w:rStyle w:val="Hyperlink"/>
          <w:u w:val="none"/>
        </w:rPr>
        <w:t xml:space="preserve"> sua seleção e rodar através da tecla F5. </w:t>
      </w:r>
    </w:p>
    <w:p w:rsidR="00BF1756" w:rsidRPr="00BF1756" w:rsidRDefault="00BF1756" w:rsidP="00F85184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 </w:t>
      </w:r>
    </w:p>
    <w:p w:rsidR="00BF1756" w:rsidRDefault="00BF1756" w:rsidP="00F85184">
      <w:pPr>
        <w:rPr>
          <w:rStyle w:val="Hyperlink"/>
        </w:rPr>
      </w:pPr>
    </w:p>
    <w:p w:rsidR="00BF1756" w:rsidRDefault="00BF1756" w:rsidP="00F85184">
      <w:pPr>
        <w:rPr>
          <w:rStyle w:val="Hyperlink"/>
        </w:rPr>
      </w:pPr>
    </w:p>
    <w:p w:rsidR="00BF1756" w:rsidRPr="00F85184" w:rsidRDefault="00BF1756" w:rsidP="00F85184"/>
    <w:p w:rsidR="008A7F37" w:rsidRDefault="008A7F37">
      <w:r>
        <w:br w:type="page"/>
      </w:r>
    </w:p>
    <w:sectPr w:rsidR="008A7F37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976" w:rsidRDefault="003A2976">
      <w:pPr>
        <w:spacing w:after="0" w:line="240" w:lineRule="auto"/>
      </w:pPr>
      <w:r>
        <w:separator/>
      </w:r>
    </w:p>
  </w:endnote>
  <w:endnote w:type="continuationSeparator" w:id="0">
    <w:p w:rsidR="003A2976" w:rsidRDefault="003A2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3A297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D2068A">
          <w:t>AGOSTO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976" w:rsidRDefault="003A2976">
      <w:pPr>
        <w:spacing w:after="0" w:line="240" w:lineRule="auto"/>
      </w:pPr>
      <w:r>
        <w:separator/>
      </w:r>
    </w:p>
  </w:footnote>
  <w:footnote w:type="continuationSeparator" w:id="0">
    <w:p w:rsidR="003A2976" w:rsidRDefault="003A2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26C51"/>
    <w:multiLevelType w:val="hybridMultilevel"/>
    <w:tmpl w:val="388EF9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05414"/>
    <w:rsid w:val="0001427C"/>
    <w:rsid w:val="000268B6"/>
    <w:rsid w:val="00046B04"/>
    <w:rsid w:val="000C3257"/>
    <w:rsid w:val="000C4200"/>
    <w:rsid w:val="000C4EB9"/>
    <w:rsid w:val="000C7E41"/>
    <w:rsid w:val="00116440"/>
    <w:rsid w:val="00173F68"/>
    <w:rsid w:val="00183625"/>
    <w:rsid w:val="001E537E"/>
    <w:rsid w:val="00216516"/>
    <w:rsid w:val="002223F7"/>
    <w:rsid w:val="00267CAA"/>
    <w:rsid w:val="002C440D"/>
    <w:rsid w:val="002E0003"/>
    <w:rsid w:val="0033743E"/>
    <w:rsid w:val="00362822"/>
    <w:rsid w:val="00376460"/>
    <w:rsid w:val="00392D90"/>
    <w:rsid w:val="003A1B68"/>
    <w:rsid w:val="003A2976"/>
    <w:rsid w:val="003E1961"/>
    <w:rsid w:val="00456E37"/>
    <w:rsid w:val="0046629B"/>
    <w:rsid w:val="00497911"/>
    <w:rsid w:val="004A0592"/>
    <w:rsid w:val="004F1038"/>
    <w:rsid w:val="005177BA"/>
    <w:rsid w:val="00520524"/>
    <w:rsid w:val="00524B9A"/>
    <w:rsid w:val="00525AD3"/>
    <w:rsid w:val="00585F9D"/>
    <w:rsid w:val="00657A13"/>
    <w:rsid w:val="00661ABB"/>
    <w:rsid w:val="00674BE9"/>
    <w:rsid w:val="006873B6"/>
    <w:rsid w:val="00695C1D"/>
    <w:rsid w:val="006D6621"/>
    <w:rsid w:val="006D7036"/>
    <w:rsid w:val="006E0CD1"/>
    <w:rsid w:val="006F3AFC"/>
    <w:rsid w:val="00723849"/>
    <w:rsid w:val="00730217"/>
    <w:rsid w:val="007571AE"/>
    <w:rsid w:val="00792337"/>
    <w:rsid w:val="007C7D98"/>
    <w:rsid w:val="007F3CBC"/>
    <w:rsid w:val="008346AB"/>
    <w:rsid w:val="00845E37"/>
    <w:rsid w:val="00861007"/>
    <w:rsid w:val="00894B11"/>
    <w:rsid w:val="008A7F37"/>
    <w:rsid w:val="008B105D"/>
    <w:rsid w:val="008B137F"/>
    <w:rsid w:val="008D4D82"/>
    <w:rsid w:val="00952E23"/>
    <w:rsid w:val="0097563B"/>
    <w:rsid w:val="009870F2"/>
    <w:rsid w:val="00997D7D"/>
    <w:rsid w:val="009A3F87"/>
    <w:rsid w:val="009E2D84"/>
    <w:rsid w:val="00A25BD2"/>
    <w:rsid w:val="00A967A8"/>
    <w:rsid w:val="00B36547"/>
    <w:rsid w:val="00B81988"/>
    <w:rsid w:val="00BB5B9E"/>
    <w:rsid w:val="00BD3832"/>
    <w:rsid w:val="00BE1D20"/>
    <w:rsid w:val="00BF1756"/>
    <w:rsid w:val="00C240AD"/>
    <w:rsid w:val="00C245C3"/>
    <w:rsid w:val="00C24BA9"/>
    <w:rsid w:val="00C26497"/>
    <w:rsid w:val="00C7761D"/>
    <w:rsid w:val="00C86073"/>
    <w:rsid w:val="00C92BD1"/>
    <w:rsid w:val="00CB0577"/>
    <w:rsid w:val="00D0024A"/>
    <w:rsid w:val="00D2068A"/>
    <w:rsid w:val="00DA19B6"/>
    <w:rsid w:val="00DB563A"/>
    <w:rsid w:val="00DE3EA9"/>
    <w:rsid w:val="00E048FD"/>
    <w:rsid w:val="00E43E78"/>
    <w:rsid w:val="00E6531E"/>
    <w:rsid w:val="00E846B9"/>
    <w:rsid w:val="00E95AA4"/>
    <w:rsid w:val="00E96F8D"/>
    <w:rsid w:val="00EB66D8"/>
    <w:rsid w:val="00EC1C40"/>
    <w:rsid w:val="00EC727F"/>
    <w:rsid w:val="00F03B38"/>
    <w:rsid w:val="00F400AB"/>
    <w:rsid w:val="00F400CD"/>
    <w:rsid w:val="00F46C34"/>
    <w:rsid w:val="00F85184"/>
    <w:rsid w:val="00FB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91FA45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761D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C727F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7761D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F85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CleAurora/2s2019-sprint-1-bd-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jlC4cKu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E5AD3"/>
    <w:rsid w:val="003525B8"/>
    <w:rsid w:val="00406E44"/>
    <w:rsid w:val="004265B1"/>
    <w:rsid w:val="00571EE0"/>
    <w:rsid w:val="006E63F0"/>
    <w:rsid w:val="006F4447"/>
    <w:rsid w:val="007116AC"/>
    <w:rsid w:val="00973EE1"/>
    <w:rsid w:val="00AC3D2E"/>
    <w:rsid w:val="00B153BD"/>
    <w:rsid w:val="00C26309"/>
    <w:rsid w:val="00EA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AGOSTO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22317F-772D-4835-98EF-AA7E0FB95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7</Pages>
  <Words>596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HRoad_Cleís_Carlão</dc:subject>
  <dc:creator>Helena Strada</dc:creator>
  <cp:keywords/>
  <dc:description/>
  <cp:lastModifiedBy>Cleís Aurora Silveira Pereira</cp:lastModifiedBy>
  <cp:revision>2</cp:revision>
  <dcterms:created xsi:type="dcterms:W3CDTF">2019-08-14T12:27:00Z</dcterms:created>
  <dcterms:modified xsi:type="dcterms:W3CDTF">2019-08-14T12:27:00Z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